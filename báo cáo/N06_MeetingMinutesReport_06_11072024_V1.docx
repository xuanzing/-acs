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B7C23C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60"/>
        <w:gridCol w:w="1800"/>
        <w:gridCol w:w="2880"/>
      </w:tblGrid>
      <w:tr w:rsidR="004266D5" w:rsidRPr="006F4C82" w14:paraId="6CBE20D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02A3712F" w14:textId="3B7453F2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Nhóm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</w:tcPr>
          <w:p w14:paraId="5339D571" w14:textId="077D6277" w:rsidR="004266D5" w:rsidRPr="006F4C82" w:rsidRDefault="006E379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06</w:t>
            </w:r>
          </w:p>
        </w:tc>
      </w:tr>
      <w:tr w:rsidR="001F12B5" w:rsidRPr="006F4C82" w14:paraId="6CE940F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54FE2827" w14:textId="61C83084" w:rsidR="001F12B5" w:rsidRPr="006F4C82" w:rsidRDefault="009C2AE3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Đề Tài</w:t>
            </w:r>
            <w:r w:rsidR="001F12B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</w:tcPr>
          <w:p w14:paraId="3557306B" w14:textId="01F1798E" w:rsidR="001F12B5" w:rsidRPr="006F4C82" w:rsidRDefault="006E379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Xây Dựng website bán khóa học online</w:t>
            </w:r>
          </w:p>
        </w:tc>
      </w:tr>
      <w:tr w:rsidR="004266D5" w:rsidRPr="006F4C82" w14:paraId="746F8EDF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4B6DA070" w14:textId="3CFB1571" w:rsidR="004266D5" w:rsidRPr="006F4C82" w:rsidRDefault="009C2AE3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Ngày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Họp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  <w:r w:rsidR="004266D5" w:rsidRPr="006F4C82">
              <w:rPr>
                <w:rFonts w:ascii="Times New Roman" w:hAnsi="Times New Roman"/>
                <w:i w:val="0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</w:tcPr>
          <w:p w14:paraId="47B0D3C3" w14:textId="66E31995" w:rsidR="004266D5" w:rsidRPr="006F4C82" w:rsidRDefault="006E379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11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>
              <w:rPr>
                <w:rFonts w:ascii="Times New Roman" w:hAnsi="Times New Roman"/>
                <w:i w:val="0"/>
                <w:sz w:val="24"/>
                <w:szCs w:val="24"/>
              </w:rPr>
              <w:t>7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>
              <w:rPr>
                <w:rFonts w:ascii="Times New Roman" w:hAnsi="Times New Roman"/>
                <w:i w:val="0"/>
                <w:sz w:val="24"/>
                <w:szCs w:val="24"/>
              </w:rPr>
              <w:t>2024</w:t>
            </w:r>
          </w:p>
        </w:tc>
        <w:tc>
          <w:tcPr>
            <w:tcW w:w="1800" w:type="dxa"/>
            <w:shd w:val="pct12" w:color="auto" w:fill="FFFFFF"/>
          </w:tcPr>
          <w:p w14:paraId="65B8A8F8" w14:textId="649A804D" w:rsidR="004266D5" w:rsidRPr="006F4C82" w:rsidRDefault="00BD1CC6">
            <w:pPr>
              <w:pStyle w:val="Heading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 w:val="24"/>
                <w:szCs w:val="24"/>
              </w:rPr>
              <w:t>Thời</w:t>
            </w:r>
            <w:r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gian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2880" w:type="dxa"/>
          </w:tcPr>
          <w:p w14:paraId="783716B8" w14:textId="3074EFB9" w:rsidR="004266D5" w:rsidRPr="006F4C82" w:rsidRDefault="006E3795">
            <w:pPr>
              <w:pStyle w:val="Heading4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14:00</w:t>
            </w:r>
          </w:p>
        </w:tc>
      </w:tr>
    </w:tbl>
    <w:p w14:paraId="76C8EEEE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0" w:type="auto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800080"/>
        <w:tblLayout w:type="fixed"/>
        <w:tblLook w:val="0000" w:firstRow="0" w:lastRow="0" w:firstColumn="0" w:lastColumn="0" w:noHBand="0" w:noVBand="0"/>
      </w:tblPr>
      <w:tblGrid>
        <w:gridCol w:w="10080"/>
      </w:tblGrid>
      <w:tr w:rsidR="004266D5" w:rsidRPr="006F4C82" w14:paraId="5F7B0EAE" w14:textId="77777777" w:rsidTr="003F7B00">
        <w:trPr>
          <w:cantSplit/>
        </w:trPr>
        <w:tc>
          <w:tcPr>
            <w:tcW w:w="10080" w:type="dxa"/>
            <w:tcBorders>
              <w:top w:val="single" w:sz="6" w:space="0" w:color="auto"/>
              <w:bottom w:val="nil"/>
            </w:tcBorders>
            <w:shd w:val="clear" w:color="auto" w:fill="2F5496"/>
          </w:tcPr>
          <w:p w14:paraId="15830C49" w14:textId="41B4EDA8" w:rsidR="004266D5" w:rsidRPr="003F4E3A" w:rsidRDefault="004266D5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 xml:space="preserve">1. </w:t>
            </w:r>
            <w:r w:rsidR="00F01094" w:rsidRPr="003F4E3A">
              <w:rPr>
                <w:rFonts w:ascii="Times New Roman" w:hAnsi="Times New Roman"/>
                <w:szCs w:val="26"/>
              </w:rPr>
              <w:t>Mục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đích của buổi họp</w:t>
            </w:r>
            <w:r w:rsidR="00277B20" w:rsidRPr="003F4E3A">
              <w:rPr>
                <w:rFonts w:ascii="Times New Roman" w:hAnsi="Times New Roman"/>
                <w:szCs w:val="26"/>
              </w:rPr>
              <w:tab/>
            </w:r>
          </w:p>
        </w:tc>
      </w:tr>
      <w:tr w:rsidR="004266D5" w:rsidRPr="006F4C82" w14:paraId="0490E1AA" w14:textId="77777777">
        <w:trPr>
          <w:cantSplit/>
          <w:trHeight w:val="1134"/>
        </w:trPr>
        <w:tc>
          <w:tcPr>
            <w:tcW w:w="10080" w:type="dxa"/>
            <w:tcBorders>
              <w:top w:val="nil"/>
              <w:bottom w:val="single" w:sz="6" w:space="0" w:color="auto"/>
            </w:tcBorders>
            <w:shd w:val="clear" w:color="auto" w:fill="FFFFFF"/>
          </w:tcPr>
          <w:p w14:paraId="0EEF11F7" w14:textId="4643D73C" w:rsidR="004266D5" w:rsidRPr="006F4C82" w:rsidRDefault="006E3795">
            <w:pPr>
              <w:pStyle w:val="CovFormText"/>
              <w:rPr>
                <w:rFonts w:ascii="Times New Roman" w:hAnsi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/>
                <w:i/>
                <w:iCs/>
                <w:sz w:val="24"/>
                <w:szCs w:val="24"/>
              </w:rPr>
              <w:t>Thảo luận về tiến độ dự án</w:t>
            </w:r>
            <w:r w:rsidR="001F12B5" w:rsidRPr="006F4C8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</w:p>
        </w:tc>
      </w:tr>
    </w:tbl>
    <w:p w14:paraId="452DDB53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3330"/>
        <w:gridCol w:w="2822"/>
        <w:gridCol w:w="1768"/>
      </w:tblGrid>
      <w:tr w:rsidR="00802042" w:rsidRPr="006F4C82" w14:paraId="5E33566C" w14:textId="77777777" w:rsidTr="00BD1CC6">
        <w:trPr>
          <w:cantSplit/>
        </w:trPr>
        <w:tc>
          <w:tcPr>
            <w:tcW w:w="8312" w:type="dxa"/>
            <w:gridSpan w:val="3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0B43CB35" w14:textId="13FD0E0B" w:rsidR="00802042" w:rsidRPr="003F4E3A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bookmarkStart w:id="0" w:name="_Hlk116291978"/>
            <w:r w:rsidRPr="003F4E3A">
              <w:rPr>
                <w:rFonts w:ascii="Times New Roman" w:hAnsi="Times New Roman"/>
                <w:szCs w:val="26"/>
              </w:rPr>
              <w:t xml:space="preserve">2. </w:t>
            </w:r>
            <w:r w:rsidR="00F01094" w:rsidRPr="003F4E3A">
              <w:rPr>
                <w:rFonts w:ascii="Times New Roman" w:hAnsi="Times New Roman"/>
                <w:szCs w:val="26"/>
              </w:rPr>
              <w:t>Thành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viên tham gia buổi họp</w:t>
            </w:r>
            <w:r w:rsidRPr="003F4E3A">
              <w:rPr>
                <w:rFonts w:ascii="Times New Roman" w:hAnsi="Times New Roman"/>
                <w:szCs w:val="26"/>
              </w:rPr>
              <w:t xml:space="preserve"> </w:t>
            </w:r>
          </w:p>
        </w:tc>
        <w:tc>
          <w:tcPr>
            <w:tcW w:w="1768" w:type="dxa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42D771BE" w14:textId="77777777" w:rsidR="00802042" w:rsidRPr="006F4C82" w:rsidRDefault="00802042" w:rsidP="00277B20">
            <w:pPr>
              <w:pStyle w:val="Heading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bookmarkEnd w:id="0"/>
      <w:tr w:rsidR="00802042" w:rsidRPr="006F4C82" w14:paraId="5E797C48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72874340" w14:textId="16488D90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MSSV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4A2BDC2B" w14:textId="58B654D1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Họ Và Tên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0FAA4972" w14:textId="77777777" w:rsidR="00802042" w:rsidRPr="002C7FF3" w:rsidRDefault="00802042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12D05C81" w14:textId="5FE0E6D9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Tham</w:t>
            </w: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 xml:space="preserve"> dự</w:t>
            </w:r>
            <w:r w:rsidR="00802042"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(Y/N)</w:t>
            </w:r>
          </w:p>
        </w:tc>
      </w:tr>
      <w:tr w:rsidR="00802042" w:rsidRPr="006F4C82" w14:paraId="17FCAB86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1B191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25F897" w14:textId="660459B5" w:rsidR="00802042" w:rsidRPr="006F4C82" w:rsidRDefault="006E379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Nguyễn Xuân Dinh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BEAEDE" w14:textId="3B8C9F67" w:rsidR="00802042" w:rsidRPr="006F4C82" w:rsidRDefault="006E379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20010889@st.phenikaa-uni.edu.vn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4757B6" w14:textId="232DD594" w:rsidR="00802042" w:rsidRPr="006F4C82" w:rsidRDefault="006E379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y</w:t>
            </w:r>
          </w:p>
        </w:tc>
      </w:tr>
      <w:tr w:rsidR="00802042" w:rsidRPr="006F4C82" w14:paraId="30DD1F18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CF551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6C02C3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B2C09E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9435B4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1E8E910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FEBA5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FF85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27262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EF8C5E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25A201EE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41C86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B1FD1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476E3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C0E6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1CB02FD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30BFE2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E1254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51D01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A90FAC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26E8930F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543E8504" w14:textId="20E98936" w:rsidR="00802042" w:rsidRPr="006F4C82" w:rsidRDefault="00F0109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  <w:lang w:val="vi-VN"/>
              </w:rPr>
              <w:t>GV</w:t>
            </w:r>
            <w:r w:rsidR="0043788C" w:rsidRPr="006F4C82">
              <w:rPr>
                <w:rFonts w:ascii="Times New Roman" w:hAnsi="Times New Roman"/>
                <w:sz w:val="24"/>
                <w:szCs w:val="24"/>
                <w:lang w:val="vi-VN"/>
              </w:rPr>
              <w:t>HD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D81D3E0" w14:textId="0BD27375" w:rsidR="00802042" w:rsidRPr="006F4C82" w:rsidRDefault="006E379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Nguyễn Thị Thùy Liên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8AA2804" w14:textId="50247F20" w:rsidR="00802042" w:rsidRPr="006F4C82" w:rsidRDefault="006E379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Lien.nguyenthithuy@phenikaa-uni.edu.vn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32CE142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435E6D55" w14:textId="77777777" w:rsidR="001F12B5" w:rsidRPr="006F4C82" w:rsidRDefault="001F12B5">
      <w:pPr>
        <w:rPr>
          <w:rFonts w:ascii="Times New Roman" w:hAnsi="Times New Roman"/>
          <w:b/>
          <w:color w:val="800080"/>
          <w:szCs w:val="24"/>
        </w:rPr>
      </w:pPr>
    </w:p>
    <w:p w14:paraId="6AB5F0AD" w14:textId="08200F23" w:rsidR="008C0503" w:rsidRPr="006F4C82" w:rsidRDefault="00CA6963" w:rsidP="0063035A">
      <w:pPr>
        <w:jc w:val="both"/>
        <w:rPr>
          <w:rFonts w:ascii="Times New Roman" w:hAnsi="Times New Roman"/>
          <w:i/>
          <w:iCs/>
          <w:szCs w:val="24"/>
          <w:lang w:val="vi-VN"/>
        </w:rPr>
      </w:pPr>
      <w:r w:rsidRPr="006F4C82">
        <w:rPr>
          <w:rFonts w:ascii="Times New Roman" w:hAnsi="Times New Roman"/>
          <w:b/>
          <w:color w:val="800080"/>
          <w:szCs w:val="24"/>
        </w:rPr>
        <w:br w:type="page"/>
      </w:r>
      <w:r w:rsidR="008C0503" w:rsidRPr="006F4C82">
        <w:rPr>
          <w:rFonts w:ascii="Times New Roman" w:hAnsi="Times New Roman"/>
          <w:i/>
          <w:iCs/>
          <w:szCs w:val="24"/>
          <w:lang w:val="vi-VN"/>
        </w:rPr>
        <w:lastRenderedPageBreak/>
        <w:t xml:space="preserve">Viết về nội dung thảo luận trong buổi họp và thể hiện rõ các công việc được giao, kế hoạch các hành động, các thời hạn </w:t>
      </w:r>
      <w:r w:rsidR="00CA4CCB" w:rsidRPr="006F4C82">
        <w:rPr>
          <w:rFonts w:ascii="Times New Roman" w:hAnsi="Times New Roman"/>
          <w:i/>
          <w:iCs/>
          <w:szCs w:val="24"/>
          <w:lang w:val="vi-VN"/>
        </w:rPr>
        <w:t>được hướng dẫn/lên kế hoạch để thực hiện.</w:t>
      </w:r>
    </w:p>
    <w:p w14:paraId="6DD249BE" w14:textId="77777777" w:rsidR="00CA6963" w:rsidRPr="006F4C82" w:rsidRDefault="00CA6963">
      <w:pPr>
        <w:rPr>
          <w:rFonts w:ascii="Times New Roman" w:hAnsi="Times New Roman"/>
          <w:b/>
          <w:i/>
          <w:iCs/>
          <w:color w:val="800080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0"/>
      </w:tblGrid>
      <w:tr w:rsidR="00CA6963" w:rsidRPr="006F4C82" w14:paraId="114AF256" w14:textId="77777777" w:rsidTr="003F7B00">
        <w:trPr>
          <w:cantSplit/>
        </w:trPr>
        <w:tc>
          <w:tcPr>
            <w:tcW w:w="10080" w:type="dxa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3763F8C2" w14:textId="56116B49" w:rsidR="00CA6963" w:rsidRPr="003F4E3A" w:rsidRDefault="00802042" w:rsidP="003F7B00">
            <w:pPr>
              <w:pStyle w:val="Heading3"/>
              <w:rPr>
                <w:rFonts w:ascii="Times New Roman" w:hAnsi="Times New Roman"/>
                <w:szCs w:val="26"/>
                <w:lang w:val="vi-VN"/>
              </w:rPr>
            </w:pPr>
            <w:r w:rsidRPr="003F4E3A">
              <w:rPr>
                <w:rFonts w:ascii="Times New Roman" w:hAnsi="Times New Roman"/>
                <w:szCs w:val="26"/>
              </w:rPr>
              <w:t>3</w:t>
            </w:r>
            <w:r w:rsidR="00CA6963" w:rsidRPr="003F4E3A">
              <w:rPr>
                <w:rFonts w:ascii="Times New Roman" w:hAnsi="Times New Roman"/>
                <w:szCs w:val="26"/>
              </w:rPr>
              <w:t xml:space="preserve">. </w:t>
            </w:r>
            <w:r w:rsidR="004E067B" w:rsidRPr="003F4E3A">
              <w:rPr>
                <w:rFonts w:ascii="Times New Roman" w:hAnsi="Times New Roman"/>
                <w:szCs w:val="26"/>
              </w:rPr>
              <w:t>Các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chủ </w:t>
            </w:r>
            <w:r w:rsidR="00E441EC" w:rsidRPr="003F4E3A">
              <w:rPr>
                <w:rFonts w:ascii="Times New Roman" w:hAnsi="Times New Roman"/>
                <w:szCs w:val="26"/>
                <w:lang w:val="vi-VN"/>
              </w:rPr>
              <w:t xml:space="preserve">đề, 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các </w:t>
            </w:r>
            <w:r w:rsidR="00E441EC" w:rsidRPr="003F4E3A">
              <w:rPr>
                <w:rFonts w:ascii="Times New Roman" w:hAnsi="Times New Roman"/>
                <w:szCs w:val="26"/>
                <w:lang w:val="vi-VN"/>
              </w:rPr>
              <w:t>vấn đề thảo luận trong buổi họp và các quyết định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sẽ thực hiện</w:t>
            </w:r>
          </w:p>
        </w:tc>
      </w:tr>
    </w:tbl>
    <w:p w14:paraId="351CBA7D" w14:textId="77777777" w:rsidR="004D42BB" w:rsidRPr="006F4C82" w:rsidRDefault="004D42BB" w:rsidP="004D42BB">
      <w:pPr>
        <w:pStyle w:val="Heading1"/>
        <w:rPr>
          <w:rFonts w:ascii="Times New Roman" w:hAnsi="Times New Roman"/>
          <w:b/>
          <w:color w:val="800080"/>
          <w:sz w:val="24"/>
          <w:szCs w:val="24"/>
        </w:rPr>
      </w:pPr>
    </w:p>
    <w:p w14:paraId="2A2B2201" w14:textId="526B35CD" w:rsidR="004D42BB" w:rsidRDefault="006E3795" w:rsidP="004D42BB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1 Demo chương trình với database</w:t>
      </w:r>
    </w:p>
    <w:p w14:paraId="58371D9F" w14:textId="21126CB9" w:rsidR="006E3795" w:rsidRDefault="006E3795" w:rsidP="004D42BB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*Trang chủ</w:t>
      </w:r>
    </w:p>
    <w:p w14:paraId="7CEF3368" w14:textId="1576BBB4" w:rsidR="00400C95" w:rsidRDefault="008E07BD" w:rsidP="004D42BB">
      <w:r>
        <w:rPr>
          <w:noProof/>
        </w:rPr>
        <w:drawing>
          <wp:inline distT="0" distB="0" distL="0" distR="0" wp14:anchorId="40A9103D" wp14:editId="708426E2">
            <wp:extent cx="5318125" cy="2545715"/>
            <wp:effectExtent l="0" t="0" r="0" b="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4906" w14:textId="4B3BFC5C" w:rsidR="00400C95" w:rsidRDefault="00400C95" w:rsidP="004D42BB">
      <w:r>
        <w:t>*giỏ hàng</w:t>
      </w:r>
    </w:p>
    <w:p w14:paraId="69F93F8A" w14:textId="41B3E034" w:rsidR="00400C95" w:rsidRDefault="008E07BD" w:rsidP="004D42BB">
      <w:r>
        <w:rPr>
          <w:noProof/>
        </w:rPr>
        <w:drawing>
          <wp:inline distT="0" distB="0" distL="0" distR="0" wp14:anchorId="2F299058" wp14:editId="3070C00B">
            <wp:extent cx="7417435" cy="3445510"/>
            <wp:effectExtent l="0" t="0" r="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743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26F0" w14:textId="63D47E2C" w:rsidR="00400C95" w:rsidRDefault="00400C95" w:rsidP="004D42BB">
      <w:pPr>
        <w:rPr>
          <w:rFonts w:ascii="Times New Roman" w:hAnsi="Times New Roman"/>
          <w:szCs w:val="24"/>
        </w:rPr>
      </w:pPr>
    </w:p>
    <w:p w14:paraId="2C79C348" w14:textId="43BC0EB9" w:rsidR="00400C95" w:rsidRDefault="00400C95" w:rsidP="004D42BB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lastRenderedPageBreak/>
        <w:t>*Thông tin</w:t>
      </w:r>
    </w:p>
    <w:p w14:paraId="75AC4241" w14:textId="160863AE" w:rsidR="00400C95" w:rsidRDefault="008E07BD" w:rsidP="004D42BB">
      <w:r>
        <w:rPr>
          <w:noProof/>
        </w:rPr>
        <w:drawing>
          <wp:inline distT="0" distB="0" distL="0" distR="0" wp14:anchorId="1B7D2051" wp14:editId="215762A9">
            <wp:extent cx="6861810" cy="3233420"/>
            <wp:effectExtent l="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8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8C6D9" w14:textId="221C3610" w:rsidR="00400C95" w:rsidRDefault="00400C95" w:rsidP="004D42BB">
      <w:r>
        <w:t>*Thông tin user</w:t>
      </w:r>
    </w:p>
    <w:p w14:paraId="15C3E73C" w14:textId="3C68DA42" w:rsidR="00400C95" w:rsidRDefault="008E07BD" w:rsidP="004D42BB">
      <w:r>
        <w:rPr>
          <w:noProof/>
        </w:rPr>
        <w:drawing>
          <wp:inline distT="0" distB="0" distL="0" distR="0" wp14:anchorId="39513906" wp14:editId="7D25771C">
            <wp:extent cx="6824980" cy="3240405"/>
            <wp:effectExtent l="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98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9CCA" w14:textId="59B93116" w:rsidR="00400C95" w:rsidRDefault="00400C95" w:rsidP="004D42BB">
      <w:r>
        <w:t>*Đánh giá</w:t>
      </w:r>
    </w:p>
    <w:p w14:paraId="11AF14F3" w14:textId="1D146145" w:rsidR="00400C95" w:rsidRDefault="008E07BD" w:rsidP="004D42BB">
      <w:r>
        <w:rPr>
          <w:noProof/>
        </w:rPr>
        <w:lastRenderedPageBreak/>
        <w:drawing>
          <wp:inline distT="0" distB="0" distL="0" distR="0" wp14:anchorId="5AAFC719" wp14:editId="6247F240">
            <wp:extent cx="6927215" cy="3240405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21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2D549" w14:textId="18B38EB0" w:rsidR="00400C95" w:rsidRDefault="00400C95" w:rsidP="004D42BB">
      <w:r>
        <w:t>*Khóa học</w:t>
      </w:r>
    </w:p>
    <w:p w14:paraId="2D302AD3" w14:textId="7BD119BC" w:rsidR="00400C95" w:rsidRDefault="008E07BD" w:rsidP="004D42BB">
      <w:r>
        <w:rPr>
          <w:noProof/>
        </w:rPr>
        <w:drawing>
          <wp:inline distT="0" distB="0" distL="0" distR="0" wp14:anchorId="4616A6E7" wp14:editId="070B9461">
            <wp:extent cx="6795770" cy="319659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77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04F4" w14:textId="22F0730F" w:rsidR="00400C95" w:rsidRPr="006F4C82" w:rsidRDefault="00400C95" w:rsidP="004D42BB">
      <w:pPr>
        <w:rPr>
          <w:rFonts w:ascii="Times New Roman" w:hAnsi="Times New Roman"/>
          <w:szCs w:val="24"/>
        </w:rPr>
      </w:pPr>
      <w:r>
        <w:t>2</w:t>
      </w:r>
      <w:r w:rsidR="008E07BD">
        <w:t xml:space="preserve"> Hoàn thiện thiết kế giao diện website</w:t>
      </w:r>
    </w:p>
    <w:sectPr w:rsidR="00400C95" w:rsidRPr="006F4C82" w:rsidSect="004D42BB">
      <w:headerReference w:type="default" r:id="rId15"/>
      <w:footerReference w:type="default" r:id="rId16"/>
      <w:pgSz w:w="12240" w:h="15840" w:code="1"/>
      <w:pgMar w:top="720" w:right="1296" w:bottom="432" w:left="129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A3E42B" w14:textId="77777777" w:rsidR="00840944" w:rsidRDefault="00840944">
      <w:r>
        <w:separator/>
      </w:r>
    </w:p>
  </w:endnote>
  <w:endnote w:type="continuationSeparator" w:id="0">
    <w:p w14:paraId="5EBCD024" w14:textId="77777777" w:rsidR="00840944" w:rsidRDefault="00840944">
      <w:r>
        <w:continuationSeparator/>
      </w:r>
    </w:p>
  </w:endnote>
  <w:endnote w:type="continuationNotice" w:id="1">
    <w:p w14:paraId="20382380" w14:textId="77777777" w:rsidR="00840944" w:rsidRDefault="0084094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ook w:val="04A0" w:firstRow="1" w:lastRow="0" w:firstColumn="1" w:lastColumn="0" w:noHBand="0" w:noVBand="1"/>
    </w:tblPr>
    <w:tblGrid>
      <w:gridCol w:w="4887"/>
      <w:gridCol w:w="4761"/>
    </w:tblGrid>
    <w:tr w:rsidR="00384904" w14:paraId="03209CB7" w14:textId="77777777" w:rsidTr="00384904">
      <w:tc>
        <w:tcPr>
          <w:tcW w:w="4932" w:type="dxa"/>
          <w:shd w:val="clear" w:color="auto" w:fill="auto"/>
        </w:tcPr>
        <w:p w14:paraId="1CE4C932" w14:textId="77777777" w:rsidR="00384904" w:rsidRPr="00384904" w:rsidRDefault="00384904" w:rsidP="00384904">
          <w:pPr>
            <w:pStyle w:val="Footer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FILENAME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="0028710D">
            <w:t xml:space="preserve"> </w:t>
          </w:r>
          <w:r w:rsidR="0028710D" w:rsidRPr="0028710D">
            <w:rPr>
              <w:rFonts w:ascii="Arial Narrow" w:hAnsi="Arial Narrow"/>
              <w:sz w:val="20"/>
            </w:rPr>
            <w:t>CSE702013</w:t>
          </w:r>
          <w:r w:rsidRPr="00384904">
            <w:rPr>
              <w:rFonts w:ascii="Arial Narrow" w:hAnsi="Arial Narrow"/>
              <w:noProof/>
              <w:sz w:val="20"/>
            </w:rPr>
            <w:t>_MeetingMinutes_Template_v1.doc</w:t>
          </w:r>
          <w:r w:rsidRPr="00384904">
            <w:rPr>
              <w:rFonts w:ascii="Arial Narrow" w:hAnsi="Arial Narrow"/>
              <w:sz w:val="20"/>
            </w:rPr>
            <w:fldChar w:fldCharType="end"/>
          </w:r>
        </w:p>
      </w:tc>
      <w:tc>
        <w:tcPr>
          <w:tcW w:w="4932" w:type="dxa"/>
          <w:shd w:val="clear" w:color="auto" w:fill="auto"/>
        </w:tcPr>
        <w:p w14:paraId="10074CF9" w14:textId="77777777" w:rsidR="00384904" w:rsidRPr="00384904" w:rsidRDefault="00384904" w:rsidP="00384904">
          <w:pPr>
            <w:pStyle w:val="Footer"/>
            <w:jc w:val="right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PAGE  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Pr="00384904">
            <w:rPr>
              <w:rFonts w:ascii="Arial Narrow" w:hAnsi="Arial Narrow"/>
              <w:sz w:val="20"/>
            </w:rPr>
            <w:t>1</w:t>
          </w:r>
          <w:r w:rsidRPr="00384904">
            <w:rPr>
              <w:rFonts w:ascii="Arial Narrow" w:hAnsi="Arial Narrow"/>
              <w:noProof/>
              <w:sz w:val="20"/>
            </w:rPr>
            <w:fldChar w:fldCharType="end"/>
          </w:r>
        </w:p>
      </w:tc>
    </w:tr>
  </w:tbl>
  <w:p w14:paraId="1528CB0F" w14:textId="77777777" w:rsidR="004266D5" w:rsidRPr="002A6FDA" w:rsidRDefault="004266D5" w:rsidP="002A6FDA">
    <w:pPr>
      <w:pStyle w:val="Footer"/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09E330" w14:textId="77777777" w:rsidR="00840944" w:rsidRDefault="00840944">
      <w:r>
        <w:separator/>
      </w:r>
    </w:p>
  </w:footnote>
  <w:footnote w:type="continuationSeparator" w:id="0">
    <w:p w14:paraId="5E95DAEB" w14:textId="77777777" w:rsidR="00840944" w:rsidRDefault="00840944">
      <w:r>
        <w:continuationSeparator/>
      </w:r>
    </w:p>
  </w:footnote>
  <w:footnote w:type="continuationNotice" w:id="1">
    <w:p w14:paraId="2A23FADC" w14:textId="77777777" w:rsidR="00840944" w:rsidRDefault="0084094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4367" w:type="dxa"/>
      <w:tblLayout w:type="fixed"/>
      <w:tblLook w:val="0000" w:firstRow="0" w:lastRow="0" w:firstColumn="0" w:lastColumn="0" w:noHBand="0" w:noVBand="0"/>
    </w:tblPr>
    <w:tblGrid>
      <w:gridCol w:w="1771"/>
      <w:gridCol w:w="6617"/>
      <w:gridCol w:w="5979"/>
    </w:tblGrid>
    <w:tr w:rsidR="00145B1E" w14:paraId="72CD6BB9" w14:textId="77777777" w:rsidTr="00A91EEF">
      <w:trPr>
        <w:cantSplit/>
        <w:trHeight w:val="1425"/>
      </w:trPr>
      <w:tc>
        <w:tcPr>
          <w:tcW w:w="1771" w:type="dxa"/>
        </w:tcPr>
        <w:p w14:paraId="3040C635" w14:textId="07BDBAA0" w:rsidR="00145B1E" w:rsidRPr="00E44179" w:rsidRDefault="008E07BD" w:rsidP="00C94BEB">
          <w:pPr>
            <w:rPr>
              <w:rFonts w:cs="Arial"/>
            </w:rPr>
          </w:pPr>
          <w:r>
            <w:rPr>
              <w:rFonts w:cs="Arial"/>
              <w:noProof/>
            </w:rPr>
            <w:drawing>
              <wp:inline distT="0" distB="0" distL="0" distR="0" wp14:anchorId="121E5541" wp14:editId="67F6F263">
                <wp:extent cx="987425" cy="92202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7425" cy="922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17" w:type="dxa"/>
        </w:tcPr>
        <w:p w14:paraId="17AE29E6" w14:textId="77777777" w:rsidR="00145B1E" w:rsidRDefault="0052549A" w:rsidP="00145B1E">
          <w:pPr>
            <w:pStyle w:val="Heading1"/>
            <w:tabs>
              <w:tab w:val="left" w:pos="4860"/>
            </w:tabs>
            <w:jc w:val="center"/>
            <w:rPr>
              <w:rFonts w:ascii="Times New Roman" w:hAnsi="Times New Roman"/>
              <w:sz w:val="28"/>
              <w:szCs w:val="28"/>
              <w:lang w:val="vi-VN"/>
            </w:rPr>
          </w:pPr>
          <w:r w:rsidRPr="00325785">
            <w:rPr>
              <w:rFonts w:ascii="Times New Roman" w:hAnsi="Times New Roman"/>
              <w:color w:val="000000"/>
              <w:sz w:val="28"/>
              <w:szCs w:val="28"/>
            </w:rPr>
            <w:t>KHOA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CÔNG NGHỆ THÔNG TIN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</w:rPr>
            <w:t>CSE702013</w:t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– Đồ Án Cơ Sở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802042" w:rsidRPr="00325785">
            <w:rPr>
              <w:rFonts w:ascii="Times New Roman" w:hAnsi="Times New Roman"/>
              <w:sz w:val="28"/>
              <w:szCs w:val="28"/>
            </w:rPr>
            <w:br/>
          </w:r>
          <w:r w:rsidRPr="00325785">
            <w:rPr>
              <w:rFonts w:ascii="Times New Roman" w:hAnsi="Times New Roman"/>
              <w:sz w:val="28"/>
              <w:szCs w:val="28"/>
              <w:lang w:val="vi-VN"/>
            </w:rPr>
            <w:t>Biên Bản Họp</w:t>
          </w:r>
        </w:p>
        <w:p w14:paraId="4000A84F" w14:textId="5D9E2995" w:rsidR="0063035A" w:rsidRPr="0063035A" w:rsidRDefault="0063035A" w:rsidP="0063035A">
          <w:pPr>
            <w:rPr>
              <w:lang w:val="vi-VN"/>
            </w:rPr>
          </w:pPr>
        </w:p>
      </w:tc>
      <w:tc>
        <w:tcPr>
          <w:tcW w:w="5979" w:type="dxa"/>
        </w:tcPr>
        <w:p w14:paraId="7445BC5B" w14:textId="2B3AF9D2" w:rsidR="00145B1E" w:rsidRDefault="00802042" w:rsidP="00145B1E">
          <w:pPr>
            <w:pStyle w:val="Heading1"/>
            <w:tabs>
              <w:tab w:val="left" w:pos="4860"/>
            </w:tabs>
            <w:ind w:right="4065"/>
            <w:jc w:val="center"/>
          </w:pPr>
          <w:r>
            <w:fldChar w:fldCharType="begin"/>
          </w:r>
          <w:r>
            <w:instrText xml:space="preserve"> INCLUDEPICTURE "https://cs.bilkent.edu.tr/~cs4912/current/images/ing-amblem.png" \* MERGEFORMATINET </w:instrText>
          </w:r>
          <w:r w:rsidR="00000000">
            <w:fldChar w:fldCharType="separate"/>
          </w:r>
          <w:r>
            <w:fldChar w:fldCharType="end"/>
          </w:r>
        </w:p>
        <w:p w14:paraId="3257F136" w14:textId="77777777" w:rsidR="00802042" w:rsidRPr="00802042" w:rsidRDefault="00802042" w:rsidP="00802042"/>
      </w:tc>
    </w:tr>
  </w:tbl>
  <w:p w14:paraId="4DAA8082" w14:textId="77777777" w:rsidR="004266D5" w:rsidRDefault="004266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4807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19348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mirrorMargin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6D5"/>
    <w:rsid w:val="00016DFF"/>
    <w:rsid w:val="000E11B1"/>
    <w:rsid w:val="001071C3"/>
    <w:rsid w:val="00145B1E"/>
    <w:rsid w:val="00155255"/>
    <w:rsid w:val="001D7DC5"/>
    <w:rsid w:val="001F12B5"/>
    <w:rsid w:val="002721AE"/>
    <w:rsid w:val="00277B20"/>
    <w:rsid w:val="0028710D"/>
    <w:rsid w:val="002A6FDA"/>
    <w:rsid w:val="002C7FF3"/>
    <w:rsid w:val="00325785"/>
    <w:rsid w:val="00361221"/>
    <w:rsid w:val="00384904"/>
    <w:rsid w:val="003B2F07"/>
    <w:rsid w:val="003F4E3A"/>
    <w:rsid w:val="003F7B00"/>
    <w:rsid w:val="00400C95"/>
    <w:rsid w:val="00403198"/>
    <w:rsid w:val="004266D5"/>
    <w:rsid w:val="00434BC7"/>
    <w:rsid w:val="0043788C"/>
    <w:rsid w:val="00476A2F"/>
    <w:rsid w:val="004D42BB"/>
    <w:rsid w:val="004E067B"/>
    <w:rsid w:val="0052549A"/>
    <w:rsid w:val="00527B5C"/>
    <w:rsid w:val="0053679B"/>
    <w:rsid w:val="00537CDF"/>
    <w:rsid w:val="005A2190"/>
    <w:rsid w:val="005A6D89"/>
    <w:rsid w:val="0063035A"/>
    <w:rsid w:val="00660843"/>
    <w:rsid w:val="00663316"/>
    <w:rsid w:val="006E3795"/>
    <w:rsid w:val="006F4C82"/>
    <w:rsid w:val="007C1DBF"/>
    <w:rsid w:val="007E79D8"/>
    <w:rsid w:val="007F56F4"/>
    <w:rsid w:val="008013ED"/>
    <w:rsid w:val="00802042"/>
    <w:rsid w:val="008309C6"/>
    <w:rsid w:val="00840944"/>
    <w:rsid w:val="00842848"/>
    <w:rsid w:val="00857CFB"/>
    <w:rsid w:val="00893A8E"/>
    <w:rsid w:val="008C0503"/>
    <w:rsid w:val="008D414E"/>
    <w:rsid w:val="008E07BD"/>
    <w:rsid w:val="008E589B"/>
    <w:rsid w:val="00927B59"/>
    <w:rsid w:val="009824DF"/>
    <w:rsid w:val="009C2AE3"/>
    <w:rsid w:val="009F19E3"/>
    <w:rsid w:val="009F4FEA"/>
    <w:rsid w:val="00A91EEF"/>
    <w:rsid w:val="00AA44D2"/>
    <w:rsid w:val="00AF26B6"/>
    <w:rsid w:val="00B17A7B"/>
    <w:rsid w:val="00B22FF1"/>
    <w:rsid w:val="00B36BC4"/>
    <w:rsid w:val="00B6236C"/>
    <w:rsid w:val="00B67003"/>
    <w:rsid w:val="00BD1CC6"/>
    <w:rsid w:val="00BD4DE6"/>
    <w:rsid w:val="00C037DF"/>
    <w:rsid w:val="00C14D1B"/>
    <w:rsid w:val="00C6291B"/>
    <w:rsid w:val="00C94BEB"/>
    <w:rsid w:val="00CA4CCB"/>
    <w:rsid w:val="00CA6963"/>
    <w:rsid w:val="00D1263A"/>
    <w:rsid w:val="00DB7394"/>
    <w:rsid w:val="00DF07D0"/>
    <w:rsid w:val="00E441EC"/>
    <w:rsid w:val="00E77A1F"/>
    <w:rsid w:val="00ED0E81"/>
    <w:rsid w:val="00F01094"/>
    <w:rsid w:val="00F15879"/>
    <w:rsid w:val="00F24950"/>
    <w:rsid w:val="00FE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17E6B5A"/>
  <w15:chartTrackingRefBased/>
  <w15:docId w15:val="{A6FCF589-E29E-CE4F-8541-6D9AC5EFC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A6963"/>
    <w:rPr>
      <w:rFonts w:ascii="Arial" w:hAnsi="Arial"/>
      <w:sz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32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sz w:val="20"/>
    </w:rPr>
  </w:style>
  <w:style w:type="paragraph" w:styleId="Heading3">
    <w:name w:val="heading 3"/>
    <w:basedOn w:val="Normal"/>
    <w:next w:val="Normal"/>
    <w:link w:val="Heading3Char"/>
    <w:qFormat/>
    <w:pPr>
      <w:keepNext/>
      <w:spacing w:before="60" w:after="60"/>
      <w:outlineLvl w:val="2"/>
    </w:pPr>
    <w:rPr>
      <w:b/>
      <w:color w:val="FFFFFF"/>
      <w:sz w:val="26"/>
    </w:rPr>
  </w:style>
  <w:style w:type="paragraph" w:styleId="Heading4">
    <w:name w:val="heading 4"/>
    <w:basedOn w:val="Normal"/>
    <w:next w:val="Normal"/>
    <w:qFormat/>
    <w:pPr>
      <w:keepNext/>
      <w:spacing w:before="60" w:after="60"/>
      <w:outlineLvl w:val="3"/>
    </w:pPr>
    <w:rPr>
      <w:i/>
      <w:sz w:val="18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b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b/>
      <w:sz w:val="18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styleId="ListNumber">
    <w:name w:val="List Number"/>
    <w:basedOn w:val="Normal"/>
    <w:pPr>
      <w:tabs>
        <w:tab w:val="left" w:pos="360"/>
      </w:tabs>
      <w:ind w:left="360" w:hanging="360"/>
    </w:pPr>
  </w:style>
  <w:style w:type="paragraph" w:customStyle="1" w:styleId="CovFormText">
    <w:name w:val="Cov_Form Text"/>
    <w:basedOn w:val="Header"/>
    <w:pPr>
      <w:tabs>
        <w:tab w:val="clear" w:pos="4320"/>
        <w:tab w:val="clear" w:pos="8640"/>
      </w:tabs>
      <w:spacing w:before="60" w:after="60"/>
    </w:pPr>
    <w:rPr>
      <w:b w:val="0"/>
      <w:noProof/>
    </w:rPr>
  </w:style>
  <w:style w:type="paragraph" w:styleId="FootnoteText">
    <w:name w:val="footnote text"/>
    <w:basedOn w:val="Normal"/>
    <w:semiHidden/>
    <w:rPr>
      <w:sz w:val="18"/>
    </w:rPr>
  </w:style>
  <w:style w:type="character" w:styleId="FootnoteReference">
    <w:name w:val="footnote reference"/>
    <w:semiHidden/>
    <w:rPr>
      <w:sz w:val="20"/>
      <w:vertAlign w:val="superscript"/>
    </w:rPr>
  </w:style>
  <w:style w:type="paragraph" w:customStyle="1" w:styleId="ABodyBullet1">
    <w:name w:val="A_Body Bullet 1"/>
    <w:basedOn w:val="Normal"/>
    <w:pPr>
      <w:spacing w:before="60" w:after="60"/>
    </w:pPr>
    <w:rPr>
      <w:sz w:val="22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link w:val="CommentTextChar"/>
    <w:semiHidden/>
    <w:rPr>
      <w:sz w:val="20"/>
    </w:rPr>
  </w:style>
  <w:style w:type="character" w:customStyle="1" w:styleId="Heading3Char">
    <w:name w:val="Heading 3 Char"/>
    <w:link w:val="Heading3"/>
    <w:rsid w:val="00CA6963"/>
    <w:rPr>
      <w:rFonts w:ascii="Arial" w:hAnsi="Arial"/>
      <w:b/>
      <w:color w:val="FFFFFF"/>
      <w:sz w:val="26"/>
    </w:rPr>
  </w:style>
  <w:style w:type="character" w:customStyle="1" w:styleId="FooterChar">
    <w:name w:val="Footer Char"/>
    <w:link w:val="Footer"/>
    <w:uiPriority w:val="99"/>
    <w:rsid w:val="00384904"/>
    <w:rPr>
      <w:rFonts w:ascii="Arial" w:hAnsi="Arial"/>
      <w:sz w:val="24"/>
    </w:rPr>
  </w:style>
  <w:style w:type="table" w:styleId="TableGrid">
    <w:name w:val="Table Grid"/>
    <w:basedOn w:val="TableNormal"/>
    <w:rsid w:val="0038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link w:val="CommentSubjectChar"/>
    <w:rsid w:val="00277B20"/>
    <w:rPr>
      <w:b/>
      <w:bCs/>
    </w:rPr>
  </w:style>
  <w:style w:type="character" w:customStyle="1" w:styleId="CommentTextChar">
    <w:name w:val="Comment Text Char"/>
    <w:link w:val="CommentText"/>
    <w:semiHidden/>
    <w:rsid w:val="00277B20"/>
    <w:rPr>
      <w:rFonts w:ascii="Arial" w:hAnsi="Arial"/>
    </w:rPr>
  </w:style>
  <w:style w:type="character" w:customStyle="1" w:styleId="CommentSubjectChar">
    <w:name w:val="Comment Subject Char"/>
    <w:link w:val="CommentSubject"/>
    <w:rsid w:val="00277B20"/>
    <w:rPr>
      <w:rFonts w:ascii="Arial" w:hAnsi="Arial"/>
      <w:b/>
      <w:bCs/>
    </w:rPr>
  </w:style>
  <w:style w:type="paragraph" w:styleId="BalloonText">
    <w:name w:val="Balloon Text"/>
    <w:basedOn w:val="Normal"/>
    <w:link w:val="BalloonTextChar"/>
    <w:rsid w:val="00277B2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277B2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matthew\Application%20Data\Microsoft\Templates\Project%20Charter%20Form_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64D6C488808240A931504663625519" ma:contentTypeVersion="16" ma:contentTypeDescription="Create a new document." ma:contentTypeScope="" ma:versionID="d5c0d8d09c2258f13a8f19b1b83e53d7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7be8aadc75bfe5e91e750cd7d5d4ecbc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FA792F6-BF33-4E25-941C-76550F3FFFA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6FDCBF7-6D05-4145-BEE1-FD31AFDB38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Charter Form_1.0.dot</Template>
  <TotalTime>2</TotalTime>
  <Pages>4</Pages>
  <Words>115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CS491-CS492 Meeting Minutes Document Template</vt:lpstr>
    </vt:vector>
  </TitlesOfParts>
  <Company>Bilkent University</Company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CS491-CS492 Meeting Minutes Document Template</dc:title>
  <dc:subject/>
  <dc:creator>Erhan Dolak</dc:creator>
  <cp:keywords>Meeting Minutes</cp:keywords>
  <cp:lastModifiedBy>Admin</cp:lastModifiedBy>
  <cp:revision>2</cp:revision>
  <cp:lastPrinted>2007-02-07T02:13:00Z</cp:lastPrinted>
  <dcterms:created xsi:type="dcterms:W3CDTF">2024-07-19T08:51:00Z</dcterms:created>
  <dcterms:modified xsi:type="dcterms:W3CDTF">2024-07-19T08:51:00Z</dcterms:modified>
</cp:coreProperties>
</file>